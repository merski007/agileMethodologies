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B2750" w14:textId="6D2F2792" w:rsidR="00E8303C" w:rsidRPr="00F11836" w:rsidRDefault="002266EF" w:rsidP="00966736">
      <w:pPr>
        <w:pStyle w:val="NoSpacing"/>
        <w:rPr>
          <w:rFonts w:ascii="French Script MT" w:hAnsi="French Script MT" w:cs="Apple Chancery"/>
          <w:sz w:val="40"/>
          <w:szCs w:val="40"/>
        </w:rPr>
      </w:pPr>
      <w:r>
        <w:rPr>
          <w:rFonts w:ascii="French Script MT" w:hAnsi="French Script MT" w:cs="Apple Chancery"/>
          <w:sz w:val="40"/>
          <w:szCs w:val="40"/>
        </w:rPr>
        <w:t xml:space="preserve">KB </w:t>
      </w:r>
      <w:r w:rsidR="00966736" w:rsidRPr="00F11836">
        <w:rPr>
          <w:rFonts w:ascii="French Script MT" w:hAnsi="French Script MT" w:cs="Apple Chancery"/>
          <w:sz w:val="40"/>
          <w:szCs w:val="40"/>
        </w:rPr>
        <w:t>Training</w:t>
      </w:r>
    </w:p>
    <w:p w14:paraId="461EC61E" w14:textId="7D73A85A" w:rsidR="00966736" w:rsidRPr="00F11836" w:rsidRDefault="00966736" w:rsidP="00966736">
      <w:pPr>
        <w:pStyle w:val="NoSpacing"/>
        <w:rPr>
          <w:rFonts w:cs="Arial"/>
          <w:sz w:val="24"/>
          <w:szCs w:val="24"/>
        </w:rPr>
      </w:pPr>
      <w:r w:rsidRPr="00F11836">
        <w:rPr>
          <w:rFonts w:cs="Arial"/>
          <w:sz w:val="24"/>
          <w:szCs w:val="24"/>
        </w:rPr>
        <w:t>1212 Corporate Drive</w:t>
      </w:r>
    </w:p>
    <w:p w14:paraId="0686D3B0" w14:textId="590E8559" w:rsidR="00966736" w:rsidRPr="00F11836" w:rsidRDefault="00966736" w:rsidP="00966736">
      <w:pPr>
        <w:pStyle w:val="NoSpacing"/>
        <w:rPr>
          <w:rFonts w:cs="Arial"/>
          <w:sz w:val="24"/>
          <w:szCs w:val="24"/>
        </w:rPr>
      </w:pPr>
      <w:r w:rsidRPr="00F11836">
        <w:rPr>
          <w:rFonts w:cs="Arial"/>
          <w:sz w:val="24"/>
          <w:szCs w:val="24"/>
        </w:rPr>
        <w:t xml:space="preserve">Waukesha, WI  </w:t>
      </w:r>
    </w:p>
    <w:p w14:paraId="70D01A1A" w14:textId="24113E1B" w:rsidR="004A472A" w:rsidRDefault="004A472A" w:rsidP="004A472A">
      <w:pPr>
        <w:pStyle w:val="InsideAddressName"/>
      </w:pPr>
    </w:p>
    <w:p w14:paraId="44885432" w14:textId="3D12D975" w:rsidR="00F11836" w:rsidRDefault="00F11836" w:rsidP="00F11836">
      <w:pPr>
        <w:pStyle w:val="InsideAddress"/>
      </w:pPr>
    </w:p>
    <w:p w14:paraId="172D286F" w14:textId="77777777" w:rsidR="00F11836" w:rsidRPr="00F11836" w:rsidRDefault="00F11836" w:rsidP="00F11836">
      <w:pPr>
        <w:pStyle w:val="InsideAddress"/>
      </w:pPr>
    </w:p>
    <w:p w14:paraId="7A8642F7" w14:textId="64A82E40" w:rsidR="00373246" w:rsidRPr="00026790" w:rsidRDefault="002266EF" w:rsidP="00966736">
      <w:pPr>
        <w:pStyle w:val="NoSpacing"/>
        <w:rPr>
          <w:sz w:val="24"/>
          <w:szCs w:val="24"/>
        </w:rPr>
      </w:pPr>
      <w:r>
        <w:rPr>
          <w:sz w:val="24"/>
          <w:szCs w:val="24"/>
        </w:rPr>
        <w:t>September</w:t>
      </w:r>
      <w:r w:rsidR="00F11836">
        <w:rPr>
          <w:sz w:val="24"/>
          <w:szCs w:val="24"/>
        </w:rPr>
        <w:t>, 2018</w:t>
      </w:r>
    </w:p>
    <w:p w14:paraId="0BC3F0C0" w14:textId="6D7B7B1C" w:rsidR="00373246" w:rsidRDefault="00373246">
      <w:pPr>
        <w:pStyle w:val="InsideAddress"/>
        <w:rPr>
          <w:sz w:val="24"/>
          <w:szCs w:val="24"/>
        </w:rPr>
      </w:pPr>
    </w:p>
    <w:p w14:paraId="352ECF18" w14:textId="77777777" w:rsidR="00F11836" w:rsidRPr="00026790" w:rsidRDefault="00F11836">
      <w:pPr>
        <w:pStyle w:val="InsideAddress"/>
        <w:rPr>
          <w:sz w:val="24"/>
          <w:szCs w:val="24"/>
        </w:rPr>
      </w:pPr>
    </w:p>
    <w:p w14:paraId="151B73A5" w14:textId="4A81B7F8" w:rsidR="0057720E" w:rsidRPr="00026790" w:rsidRDefault="00373246" w:rsidP="00026790">
      <w:pPr>
        <w:pStyle w:val="Salutation"/>
        <w:rPr>
          <w:sz w:val="24"/>
          <w:szCs w:val="24"/>
        </w:rPr>
      </w:pPr>
      <w:r w:rsidRPr="00026790">
        <w:rPr>
          <w:sz w:val="24"/>
          <w:szCs w:val="24"/>
        </w:rPr>
        <w:fldChar w:fldCharType="begin"/>
      </w:r>
      <w:r w:rsidRPr="00026790">
        <w:rPr>
          <w:sz w:val="24"/>
          <w:szCs w:val="24"/>
        </w:rPr>
        <w:instrText xml:space="preserve"> AUTOTEXTLIST  </w:instrText>
      </w:r>
      <w:r w:rsidRPr="00026790">
        <w:rPr>
          <w:sz w:val="24"/>
          <w:szCs w:val="24"/>
        </w:rPr>
        <w:fldChar w:fldCharType="separate"/>
      </w:r>
      <w:r w:rsidRPr="00026790">
        <w:rPr>
          <w:sz w:val="24"/>
          <w:szCs w:val="24"/>
        </w:rPr>
        <w:t xml:space="preserve">Dear </w:t>
      </w:r>
      <w:r w:rsidR="00507ABA" w:rsidRPr="00026790">
        <w:rPr>
          <w:sz w:val="24"/>
          <w:szCs w:val="24"/>
        </w:rPr>
        <w:t>Consulting Team</w:t>
      </w:r>
      <w:r w:rsidRPr="00026790">
        <w:rPr>
          <w:sz w:val="24"/>
          <w:szCs w:val="24"/>
        </w:rPr>
        <w:t>:</w:t>
      </w:r>
      <w:r w:rsidRPr="00026790">
        <w:rPr>
          <w:sz w:val="24"/>
          <w:szCs w:val="24"/>
        </w:rPr>
        <w:fldChar w:fldCharType="end"/>
      </w:r>
    </w:p>
    <w:p w14:paraId="3F941DD4" w14:textId="69C563D6" w:rsidR="007908FA" w:rsidRPr="00026790" w:rsidRDefault="00576514" w:rsidP="00026790">
      <w:pPr>
        <w:pStyle w:val="BodyText"/>
        <w:rPr>
          <w:sz w:val="24"/>
          <w:szCs w:val="24"/>
        </w:rPr>
      </w:pPr>
      <w:r w:rsidRPr="00026790">
        <w:rPr>
          <w:sz w:val="24"/>
          <w:szCs w:val="24"/>
        </w:rPr>
        <w:t>I founded this company</w:t>
      </w:r>
      <w:r w:rsidR="0057720E" w:rsidRPr="00026790">
        <w:rPr>
          <w:sz w:val="24"/>
          <w:szCs w:val="24"/>
        </w:rPr>
        <w:t xml:space="preserve"> because I realized there was a need for comprehensive and cost-effective training for professionals looking to expand their skills.  My vision is to motivate, educate and train professionals.  My business objective is to offer seminars to business executives and their employees in order to prepare them for whatev</w:t>
      </w:r>
      <w:r w:rsidR="009A13E4" w:rsidRPr="00026790">
        <w:rPr>
          <w:sz w:val="24"/>
          <w:szCs w:val="24"/>
        </w:rPr>
        <w:t xml:space="preserve">er challenges they are facing. </w:t>
      </w:r>
    </w:p>
    <w:p w14:paraId="665AB1A5" w14:textId="3B767465" w:rsidR="007908FA" w:rsidRDefault="007908FA" w:rsidP="00026790">
      <w:pPr>
        <w:rPr>
          <w:sz w:val="24"/>
          <w:szCs w:val="24"/>
        </w:rPr>
      </w:pPr>
      <w:r w:rsidRPr="00026790">
        <w:rPr>
          <w:sz w:val="24"/>
          <w:szCs w:val="24"/>
        </w:rPr>
        <w:t xml:space="preserve">One of the main objectives of this new system is to better manage </w:t>
      </w:r>
      <w:r w:rsidR="00026790" w:rsidRPr="00026790">
        <w:rPr>
          <w:sz w:val="24"/>
          <w:szCs w:val="24"/>
        </w:rPr>
        <w:t xml:space="preserve">my clients, </w:t>
      </w:r>
      <w:r w:rsidR="006E07E0">
        <w:rPr>
          <w:sz w:val="24"/>
          <w:szCs w:val="24"/>
        </w:rPr>
        <w:t>trainers</w:t>
      </w:r>
      <w:r w:rsidR="00026790" w:rsidRPr="00026790">
        <w:rPr>
          <w:sz w:val="24"/>
          <w:szCs w:val="24"/>
        </w:rPr>
        <w:t xml:space="preserve"> and courses taught</w:t>
      </w:r>
      <w:r w:rsidR="00026790">
        <w:rPr>
          <w:sz w:val="24"/>
          <w:szCs w:val="24"/>
        </w:rPr>
        <w:t>, and the</w:t>
      </w:r>
      <w:r w:rsidRPr="00026790">
        <w:rPr>
          <w:sz w:val="24"/>
          <w:szCs w:val="24"/>
        </w:rPr>
        <w:t xml:space="preserve"> </w:t>
      </w:r>
      <w:r w:rsidR="00026790" w:rsidRPr="00026790">
        <w:rPr>
          <w:sz w:val="24"/>
          <w:szCs w:val="24"/>
        </w:rPr>
        <w:t>reporting aspe</w:t>
      </w:r>
      <w:r w:rsidR="00026790">
        <w:rPr>
          <w:sz w:val="24"/>
          <w:szCs w:val="24"/>
        </w:rPr>
        <w:t>ct of my business</w:t>
      </w:r>
      <w:r w:rsidR="00026790" w:rsidRPr="00026790">
        <w:rPr>
          <w:sz w:val="24"/>
          <w:szCs w:val="24"/>
        </w:rPr>
        <w:t xml:space="preserve">.  </w:t>
      </w:r>
      <w:r w:rsidR="00026790">
        <w:rPr>
          <w:sz w:val="24"/>
          <w:szCs w:val="24"/>
        </w:rPr>
        <w:t xml:space="preserve">I </w:t>
      </w:r>
      <w:r w:rsidRPr="00026790">
        <w:rPr>
          <w:sz w:val="24"/>
          <w:szCs w:val="24"/>
        </w:rPr>
        <w:t xml:space="preserve">need to have a web presence primarily for marketing purposes.  I realize that I need to better automate these business processes in order to manage an efficient and effective </w:t>
      </w:r>
      <w:r w:rsidR="00026790">
        <w:rPr>
          <w:sz w:val="24"/>
          <w:szCs w:val="24"/>
        </w:rPr>
        <w:t>company</w:t>
      </w:r>
      <w:r w:rsidRPr="00026790">
        <w:rPr>
          <w:sz w:val="24"/>
          <w:szCs w:val="24"/>
        </w:rPr>
        <w:t xml:space="preserve"> as well as to be competitive in the industry.   </w:t>
      </w:r>
    </w:p>
    <w:p w14:paraId="4B6A9D24" w14:textId="77777777" w:rsidR="00026790" w:rsidRPr="00026790" w:rsidRDefault="00026790" w:rsidP="00026790">
      <w:pPr>
        <w:rPr>
          <w:sz w:val="24"/>
          <w:szCs w:val="24"/>
        </w:rPr>
      </w:pPr>
    </w:p>
    <w:p w14:paraId="289FC6D2" w14:textId="363F82FB" w:rsidR="00461616" w:rsidRDefault="009A13E4" w:rsidP="00026790">
      <w:pPr>
        <w:rPr>
          <w:sz w:val="24"/>
          <w:szCs w:val="24"/>
        </w:rPr>
      </w:pPr>
      <w:r w:rsidRPr="00026790">
        <w:rPr>
          <w:sz w:val="24"/>
          <w:szCs w:val="24"/>
        </w:rPr>
        <w:t>Cur</w:t>
      </w:r>
      <w:r w:rsidR="00F11836">
        <w:rPr>
          <w:sz w:val="24"/>
          <w:szCs w:val="24"/>
        </w:rPr>
        <w:t>rently I do not have</w:t>
      </w:r>
      <w:r w:rsidRPr="00026790">
        <w:rPr>
          <w:sz w:val="24"/>
          <w:szCs w:val="24"/>
        </w:rPr>
        <w:t xml:space="preserve"> software systems in place to keep track of client, </w:t>
      </w:r>
      <w:r w:rsidR="006E07E0">
        <w:rPr>
          <w:sz w:val="24"/>
          <w:szCs w:val="24"/>
        </w:rPr>
        <w:t>trainer</w:t>
      </w:r>
      <w:r w:rsidRPr="00026790">
        <w:rPr>
          <w:sz w:val="24"/>
          <w:szCs w:val="24"/>
        </w:rPr>
        <w:t>, or course information as well as registering clients for training and keeping records for forecasting and marketing.</w:t>
      </w:r>
      <w:r w:rsidR="00966736" w:rsidRPr="00026790">
        <w:rPr>
          <w:sz w:val="24"/>
          <w:szCs w:val="24"/>
        </w:rPr>
        <w:t xml:space="preserve"> My stakeholders</w:t>
      </w:r>
      <w:r w:rsidR="00026790">
        <w:rPr>
          <w:sz w:val="24"/>
          <w:szCs w:val="24"/>
        </w:rPr>
        <w:t>,</w:t>
      </w:r>
      <w:r w:rsidR="00966736" w:rsidRPr="00026790">
        <w:rPr>
          <w:sz w:val="24"/>
          <w:szCs w:val="24"/>
        </w:rPr>
        <w:t xml:space="preserve"> with an</w:t>
      </w:r>
      <w:r w:rsidR="001F0EB0">
        <w:rPr>
          <w:sz w:val="24"/>
          <w:szCs w:val="24"/>
        </w:rPr>
        <w:t>ticipation of saving my company m</w:t>
      </w:r>
      <w:r w:rsidR="00966736" w:rsidRPr="00026790">
        <w:rPr>
          <w:sz w:val="24"/>
          <w:szCs w:val="24"/>
        </w:rPr>
        <w:t>oney and time</w:t>
      </w:r>
      <w:r w:rsidR="00026790">
        <w:rPr>
          <w:sz w:val="24"/>
          <w:szCs w:val="24"/>
        </w:rPr>
        <w:t>,</w:t>
      </w:r>
      <w:r w:rsidR="00966736" w:rsidRPr="00026790">
        <w:rPr>
          <w:sz w:val="24"/>
          <w:szCs w:val="24"/>
        </w:rPr>
        <w:t xml:space="preserve"> have welcomed the idea of an automated system.  </w:t>
      </w:r>
    </w:p>
    <w:p w14:paraId="0575F4BA" w14:textId="77777777" w:rsidR="00026790" w:rsidRPr="00026790" w:rsidRDefault="00026790" w:rsidP="00026790">
      <w:pPr>
        <w:rPr>
          <w:sz w:val="24"/>
          <w:szCs w:val="24"/>
        </w:rPr>
      </w:pPr>
    </w:p>
    <w:p w14:paraId="222ECCB7" w14:textId="59B89B5E" w:rsidR="0057720E" w:rsidRPr="00026790" w:rsidRDefault="007908FA" w:rsidP="00026790">
      <w:pPr>
        <w:pStyle w:val="BodyText"/>
        <w:rPr>
          <w:sz w:val="24"/>
          <w:szCs w:val="24"/>
        </w:rPr>
      </w:pPr>
      <w:r w:rsidRPr="00026790">
        <w:rPr>
          <w:sz w:val="24"/>
          <w:szCs w:val="24"/>
        </w:rPr>
        <w:t>I am looking for an IT Consulting Firm to evaluate my current business situation and come up with hardware an</w:t>
      </w:r>
      <w:bookmarkStart w:id="0" w:name="_GoBack"/>
      <w:bookmarkEnd w:id="0"/>
      <w:r w:rsidRPr="00026790">
        <w:rPr>
          <w:sz w:val="24"/>
          <w:szCs w:val="24"/>
        </w:rPr>
        <w:t xml:space="preserve">d software solutions for my company.  If your team is interested in this challenge, </w:t>
      </w:r>
      <w:r w:rsidR="006E07E0">
        <w:rPr>
          <w:sz w:val="24"/>
          <w:szCs w:val="24"/>
        </w:rPr>
        <w:t>please</w:t>
      </w:r>
      <w:r w:rsidRPr="00026790">
        <w:rPr>
          <w:sz w:val="24"/>
          <w:szCs w:val="24"/>
        </w:rPr>
        <w:t xml:space="preserve"> set up a time to meet with </w:t>
      </w:r>
      <w:r w:rsidR="006E07E0">
        <w:rPr>
          <w:sz w:val="24"/>
          <w:szCs w:val="24"/>
        </w:rPr>
        <w:t>me</w:t>
      </w:r>
      <w:r w:rsidRPr="00026790">
        <w:rPr>
          <w:sz w:val="24"/>
          <w:szCs w:val="24"/>
        </w:rPr>
        <w:t xml:space="preserve"> and discuss my needs.  If there are any particular questions that you need answered, please provide me a list of topics we will be discussing so that I can come prepared to our first meeting.</w:t>
      </w:r>
    </w:p>
    <w:p w14:paraId="78704F6F" w14:textId="77777777" w:rsidR="0057720E" w:rsidRPr="00026790" w:rsidRDefault="0057720E" w:rsidP="00552E57">
      <w:pPr>
        <w:pStyle w:val="Closing"/>
        <w:rPr>
          <w:sz w:val="24"/>
          <w:szCs w:val="24"/>
        </w:rPr>
      </w:pPr>
    </w:p>
    <w:p w14:paraId="45FFCA0E" w14:textId="1A2D4549" w:rsidR="00026790" w:rsidRPr="006E07E0" w:rsidRDefault="00373246" w:rsidP="006E07E0">
      <w:pPr>
        <w:pStyle w:val="Closing"/>
        <w:rPr>
          <w:sz w:val="24"/>
          <w:szCs w:val="24"/>
        </w:rPr>
      </w:pPr>
      <w:r w:rsidRPr="00026790">
        <w:rPr>
          <w:sz w:val="24"/>
          <w:szCs w:val="24"/>
        </w:rPr>
        <w:fldChar w:fldCharType="begin"/>
      </w:r>
      <w:r w:rsidRPr="00026790">
        <w:rPr>
          <w:sz w:val="24"/>
          <w:szCs w:val="24"/>
        </w:rPr>
        <w:instrText xml:space="preserve"> AUTOTEXTLIST  </w:instrText>
      </w:r>
      <w:r w:rsidRPr="00026790">
        <w:rPr>
          <w:sz w:val="24"/>
          <w:szCs w:val="24"/>
        </w:rPr>
        <w:fldChar w:fldCharType="separate"/>
      </w:r>
      <w:r w:rsidRPr="00026790">
        <w:rPr>
          <w:sz w:val="24"/>
          <w:szCs w:val="24"/>
        </w:rPr>
        <w:t>Sincerely,</w:t>
      </w:r>
      <w:r w:rsidRPr="00026790">
        <w:rPr>
          <w:sz w:val="24"/>
          <w:szCs w:val="24"/>
        </w:rPr>
        <w:fldChar w:fldCharType="end"/>
      </w:r>
    </w:p>
    <w:p w14:paraId="1FAC03D9" w14:textId="77777777" w:rsidR="00E8303C" w:rsidRPr="00026790" w:rsidRDefault="00E8303C" w:rsidP="00E8303C">
      <w:pPr>
        <w:pStyle w:val="SignatureCompany"/>
        <w:rPr>
          <w:sz w:val="24"/>
          <w:szCs w:val="24"/>
        </w:rPr>
      </w:pPr>
      <w:r w:rsidRPr="00026790">
        <w:rPr>
          <w:sz w:val="24"/>
          <w:szCs w:val="24"/>
        </w:rPr>
        <w:t>Kathleen Brown</w:t>
      </w:r>
    </w:p>
    <w:p w14:paraId="774978EE" w14:textId="77777777" w:rsidR="007908FA" w:rsidRPr="00026790" w:rsidRDefault="007908FA" w:rsidP="007908FA">
      <w:pPr>
        <w:rPr>
          <w:sz w:val="24"/>
          <w:szCs w:val="24"/>
        </w:rPr>
      </w:pPr>
    </w:p>
    <w:p w14:paraId="11041E10" w14:textId="77777777" w:rsidR="007908FA" w:rsidRPr="00026790" w:rsidRDefault="007908FA" w:rsidP="007908FA">
      <w:pPr>
        <w:pStyle w:val="ReferenceInitials"/>
        <w:rPr>
          <w:sz w:val="24"/>
          <w:szCs w:val="24"/>
        </w:rPr>
      </w:pPr>
    </w:p>
    <w:sectPr w:rsidR="007908FA" w:rsidRPr="00026790">
      <w:headerReference w:type="default" r:id="rId10"/>
      <w:type w:val="continuous"/>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D914B" w14:textId="77777777" w:rsidR="0064192D" w:rsidRDefault="0064192D">
      <w:r>
        <w:separator/>
      </w:r>
    </w:p>
  </w:endnote>
  <w:endnote w:type="continuationSeparator" w:id="0">
    <w:p w14:paraId="1FF575FE" w14:textId="77777777" w:rsidR="0064192D" w:rsidRDefault="0064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Apple Chancery">
    <w:altName w:val="Courier New"/>
    <w:charset w:val="00"/>
    <w:family w:val="auto"/>
    <w:pitch w:val="variable"/>
    <w:sig w:usb0="800000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77600" w14:textId="77777777" w:rsidR="0064192D" w:rsidRDefault="0064192D">
      <w:r>
        <w:separator/>
      </w:r>
    </w:p>
  </w:footnote>
  <w:footnote w:type="continuationSeparator" w:id="0">
    <w:p w14:paraId="1402A201" w14:textId="77777777" w:rsidR="0064192D" w:rsidRDefault="00641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F7019" w14:textId="07569134" w:rsidR="00966736" w:rsidRDefault="00966736">
    <w:pPr>
      <w:pStyle w:val="Header"/>
    </w:pPr>
    <w:r>
      <w:sym w:font="Wingdings" w:char="F06C"/>
    </w:r>
    <w:r>
      <w:t xml:space="preserve">  Page </w:t>
    </w:r>
    <w:r>
      <w:fldChar w:fldCharType="begin"/>
    </w:r>
    <w:r>
      <w:instrText xml:space="preserve"> PAGE \* Arabic \* MERGEFORMAT </w:instrText>
    </w:r>
    <w:r>
      <w:fldChar w:fldCharType="separate"/>
    </w:r>
    <w:r w:rsidR="00026790">
      <w:rPr>
        <w:noProof/>
      </w:rPr>
      <w:t>2</w:t>
    </w:r>
    <w:r>
      <w:fldChar w:fldCharType="end"/>
    </w:r>
    <w:r>
      <w:tab/>
    </w:r>
    <w:r>
      <w:tab/>
    </w:r>
    <w:r>
      <w:fldChar w:fldCharType="begin"/>
    </w:r>
    <w:r>
      <w:instrText xml:space="preserve"> TIME \@ "MMMM d, yyyy" </w:instrText>
    </w:r>
    <w:r>
      <w:fldChar w:fldCharType="separate"/>
    </w:r>
    <w:r w:rsidR="001F0EB0">
      <w:rPr>
        <w:noProof/>
      </w:rPr>
      <w:t>September 5,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A3"/>
    <w:rsid w:val="00026790"/>
    <w:rsid w:val="00027D1A"/>
    <w:rsid w:val="00037BA7"/>
    <w:rsid w:val="00073170"/>
    <w:rsid w:val="000823F0"/>
    <w:rsid w:val="00087C7E"/>
    <w:rsid w:val="000A43AD"/>
    <w:rsid w:val="000B0E70"/>
    <w:rsid w:val="000E13EE"/>
    <w:rsid w:val="000F0CA3"/>
    <w:rsid w:val="00132BB9"/>
    <w:rsid w:val="001F0EB0"/>
    <w:rsid w:val="002266EF"/>
    <w:rsid w:val="002520EA"/>
    <w:rsid w:val="0028427E"/>
    <w:rsid w:val="0034412A"/>
    <w:rsid w:val="00373246"/>
    <w:rsid w:val="00400016"/>
    <w:rsid w:val="00452483"/>
    <w:rsid w:val="00461616"/>
    <w:rsid w:val="004874BC"/>
    <w:rsid w:val="00490911"/>
    <w:rsid w:val="00497EE2"/>
    <w:rsid w:val="004A472A"/>
    <w:rsid w:val="004D4FDF"/>
    <w:rsid w:val="00507ABA"/>
    <w:rsid w:val="00552E57"/>
    <w:rsid w:val="00560950"/>
    <w:rsid w:val="00576514"/>
    <w:rsid w:val="0057720E"/>
    <w:rsid w:val="0064192D"/>
    <w:rsid w:val="006E07E0"/>
    <w:rsid w:val="007908FA"/>
    <w:rsid w:val="007E63D4"/>
    <w:rsid w:val="007F28C8"/>
    <w:rsid w:val="008B3DB5"/>
    <w:rsid w:val="00966736"/>
    <w:rsid w:val="009A13E4"/>
    <w:rsid w:val="009D7DBE"/>
    <w:rsid w:val="00AB388F"/>
    <w:rsid w:val="00AC25F7"/>
    <w:rsid w:val="00B41443"/>
    <w:rsid w:val="00B5477A"/>
    <w:rsid w:val="00C90787"/>
    <w:rsid w:val="00C962CB"/>
    <w:rsid w:val="00CE454E"/>
    <w:rsid w:val="00D52C25"/>
    <w:rsid w:val="00E3528A"/>
    <w:rsid w:val="00E8303C"/>
    <w:rsid w:val="00F11836"/>
    <w:rsid w:val="00F744A2"/>
    <w:rsid w:val="00FE7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ACE074"/>
  <w15:docId w15:val="{B7942018-5D03-49E1-93C3-36ADBD52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link w:val="BodyTextChar"/>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60950"/>
    <w:rPr>
      <w:rFonts w:ascii="Tahoma" w:hAnsi="Tahoma" w:cs="Tahoma"/>
      <w:sz w:val="16"/>
      <w:szCs w:val="16"/>
    </w:r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character" w:customStyle="1" w:styleId="BodyTextChar">
    <w:name w:val="Body Text Char"/>
    <w:link w:val="BodyText"/>
    <w:rsid w:val="0057720E"/>
    <w:rPr>
      <w:rFonts w:ascii="Arial" w:hAnsi="Arial"/>
      <w:spacing w:val="-5"/>
    </w:rPr>
  </w:style>
  <w:style w:type="paragraph" w:styleId="NoSpacing">
    <w:name w:val="No Spacing"/>
    <w:uiPriority w:val="1"/>
    <w:qFormat/>
    <w:rsid w:val="00966736"/>
    <w:pPr>
      <w:jc w:val="both"/>
    </w:pPr>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96019">
      <w:bodyDiv w:val="1"/>
      <w:marLeft w:val="0"/>
      <w:marRight w:val="0"/>
      <w:marTop w:val="0"/>
      <w:marBottom w:val="0"/>
      <w:divBdr>
        <w:top w:val="none" w:sz="0" w:space="0" w:color="auto"/>
        <w:left w:val="none" w:sz="0" w:space="0" w:color="auto"/>
        <w:bottom w:val="none" w:sz="0" w:space="0" w:color="auto"/>
        <w:right w:val="none" w:sz="0" w:space="0" w:color="auto"/>
      </w:divBdr>
    </w:div>
    <w:div w:id="4066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3A409C95E17345ACC8A8128BD3C948" ma:contentTypeVersion="0" ma:contentTypeDescription="Create a new document." ma:contentTypeScope="" ma:versionID="6e1fffff5da146ab48f32e906e3bdc62">
  <xsd:schema xmlns:xsd="http://www.w3.org/2001/XMLSchema" xmlns:xs="http://www.w3.org/2001/XMLSchema" xmlns:p="http://schemas.microsoft.com/office/2006/metadata/properties" targetNamespace="http://schemas.microsoft.com/office/2006/metadata/properties" ma:root="true" ma:fieldsID="5b556861410b6aec0a8b91c6a38888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9BBD62-613D-4DB4-A3C6-070C0CF4E2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E5C1B6-502E-4D3F-BB67-7A7E863F09D2}">
  <ds:schemaRefs>
    <ds:schemaRef ds:uri="http://schemas.microsoft.com/sharepoint/v3/contenttype/forms"/>
  </ds:schemaRefs>
</ds:datastoreItem>
</file>

<file path=customXml/itemProps3.xml><?xml version="1.0" encoding="utf-8"?>
<ds:datastoreItem xmlns:ds="http://schemas.openxmlformats.org/officeDocument/2006/customXml" ds:itemID="{459F2755-0A80-45B1-AEE5-42B538CC8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Professional Letter.dot</Template>
  <TotalTime>2</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Waukesha County Technical College</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Kathleen Brown</dc:creator>
  <cp:keywords/>
  <cp:lastModifiedBy>Kathleen Brown</cp:lastModifiedBy>
  <cp:revision>3</cp:revision>
  <cp:lastPrinted>2014-02-20T14:57:00Z</cp:lastPrinted>
  <dcterms:created xsi:type="dcterms:W3CDTF">2018-08-29T21:06:00Z</dcterms:created>
  <dcterms:modified xsi:type="dcterms:W3CDTF">2018-09-05T19:16:00Z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ContentTypeId">
    <vt:lpwstr>0x010100D93A409C95E17345ACC8A8128BD3C948</vt:lpwstr>
  </property>
  <property fmtid="{D5CDD505-2E9C-101B-9397-08002B2CF9AE}" pid="6" name="IsMyDocuments">
    <vt:bool>true</vt:bool>
  </property>
</Properties>
</file>