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59D" w:rsidRDefault="0073059D"/>
    <w:p w:rsidR="0052673E" w:rsidRDefault="0052673E" w:rsidP="0052673E"/>
    <w:p w:rsidR="0052673E" w:rsidRDefault="0052673E" w:rsidP="0052673E"/>
    <w:p w:rsidR="0052673E" w:rsidRDefault="0052673E" w:rsidP="0052673E">
      <w:r>
        <w:t xml:space="preserve">Based on the group project, answer the following questions.   </w:t>
      </w:r>
    </w:p>
    <w:p w:rsidR="00E90438" w:rsidRDefault="00E90438" w:rsidP="002D6E22"/>
    <w:p w:rsidR="00E90438" w:rsidRDefault="00E90438" w:rsidP="002D6E22"/>
    <w:p w:rsidR="00107C38" w:rsidRDefault="00815103" w:rsidP="004F409B">
      <w:pPr>
        <w:numPr>
          <w:ilvl w:val="0"/>
          <w:numId w:val="1"/>
        </w:numPr>
      </w:pPr>
      <w:r>
        <w:t>What type of interface will each user/actor need - m</w:t>
      </w:r>
      <w:r w:rsidR="00107C38">
        <w:t xml:space="preserve">ake a list of each actor and indicate </w:t>
      </w:r>
      <w:r>
        <w:t>what interfac</w:t>
      </w:r>
      <w:r w:rsidR="00107C38">
        <w:t>e</w:t>
      </w:r>
      <w:r>
        <w:t>s</w:t>
      </w:r>
      <w:r w:rsidR="00107C38">
        <w:t xml:space="preserve"> they will need to perform their job.</w:t>
      </w:r>
    </w:p>
    <w:p w:rsidR="00107C38" w:rsidRDefault="00107C38" w:rsidP="00107C38">
      <w:pPr>
        <w:ind w:left="720"/>
      </w:pPr>
    </w:p>
    <w:p w:rsidR="004F409B" w:rsidRDefault="008E3D92" w:rsidP="004F409B">
      <w:pPr>
        <w:numPr>
          <w:ilvl w:val="0"/>
          <w:numId w:val="1"/>
        </w:numPr>
      </w:pPr>
      <w:r>
        <w:t>Does each entity have a corresponding interface screen?</w:t>
      </w:r>
      <w:r w:rsidR="00107C38">
        <w:t xml:space="preserve">  </w:t>
      </w:r>
      <w:r w:rsidR="00815103">
        <w:t>For example, if you have a Student entity, who will populate/maintain the database and how?</w:t>
      </w:r>
    </w:p>
    <w:p w:rsidR="004F409B" w:rsidRDefault="004F409B" w:rsidP="004F409B">
      <w:pPr>
        <w:pStyle w:val="ListParagraph"/>
      </w:pPr>
    </w:p>
    <w:p w:rsidR="00107C38" w:rsidRDefault="00815103" w:rsidP="004F409B">
      <w:pPr>
        <w:numPr>
          <w:ilvl w:val="0"/>
          <w:numId w:val="1"/>
        </w:numPr>
      </w:pPr>
      <w:r>
        <w:t>If you have a Student entity</w:t>
      </w:r>
      <w:r w:rsidR="004F409B">
        <w:t>, will you need one</w:t>
      </w:r>
      <w:r w:rsidR="00107C38">
        <w:t xml:space="preserve"> interface to add</w:t>
      </w:r>
      <w:r>
        <w:t xml:space="preserve"> students</w:t>
      </w:r>
      <w:r w:rsidR="00107C38">
        <w:t xml:space="preserve">, </w:t>
      </w:r>
      <w:r w:rsidR="004F409B">
        <w:t>another interface to update</w:t>
      </w:r>
      <w:r>
        <w:t xml:space="preserve"> students</w:t>
      </w:r>
      <w:r w:rsidR="004F409B">
        <w:t xml:space="preserve">, or </w:t>
      </w:r>
      <w:r>
        <w:t>w</w:t>
      </w:r>
      <w:bookmarkStart w:id="0" w:name="_GoBack"/>
      <w:bookmarkEnd w:id="0"/>
      <w:r>
        <w:t>ill</w:t>
      </w:r>
      <w:r w:rsidR="004F409B">
        <w:t xml:space="preserve"> one </w:t>
      </w:r>
      <w:r>
        <w:t>interface</w:t>
      </w:r>
      <w:r w:rsidR="004F409B">
        <w:t xml:space="preserve"> accomplish both</w:t>
      </w:r>
      <w:r w:rsidR="00107C38">
        <w:t>?</w:t>
      </w:r>
    </w:p>
    <w:p w:rsidR="0052673E" w:rsidRDefault="0052673E" w:rsidP="004F409B"/>
    <w:p w:rsidR="0052673E" w:rsidRDefault="0052673E" w:rsidP="000B02D0">
      <w:pPr>
        <w:numPr>
          <w:ilvl w:val="0"/>
          <w:numId w:val="1"/>
        </w:numPr>
      </w:pPr>
      <w:r>
        <w:t>Pick one of the interface screens from question 1, and draw a rough draft of what that screen might look like.  Be sure to include all attributes.</w:t>
      </w:r>
    </w:p>
    <w:p w:rsidR="00107C38" w:rsidRDefault="00107C38" w:rsidP="00107C38">
      <w:pPr>
        <w:ind w:left="720"/>
      </w:pPr>
    </w:p>
    <w:p w:rsidR="0052673E" w:rsidRDefault="0052673E" w:rsidP="0052673E">
      <w:pPr>
        <w:pStyle w:val="Heading4"/>
        <w:rPr>
          <w:szCs w:val="24"/>
        </w:rPr>
      </w:pPr>
      <w:r>
        <w:rPr>
          <w:bCs w:val="0"/>
          <w:szCs w:val="24"/>
        </w:rPr>
        <w:t>Scoring Guide</w:t>
      </w:r>
    </w:p>
    <w:tbl>
      <w:tblPr>
        <w:tblW w:w="8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8"/>
        <w:gridCol w:w="2250"/>
      </w:tblGrid>
      <w:tr w:rsidR="0052673E" w:rsidTr="0052673E">
        <w:trPr>
          <w:trHeight w:val="359"/>
        </w:trPr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52673E" w:rsidRDefault="0052673E">
            <w:pPr>
              <w:pStyle w:val="TableHead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52673E" w:rsidRDefault="0052673E">
            <w:pPr>
              <w:pStyle w:val="TableHead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Ratings</w:t>
            </w:r>
          </w:p>
        </w:tc>
      </w:tr>
      <w:tr w:rsidR="0052673E" w:rsidTr="0052673E">
        <w:trPr>
          <w:trHeight w:val="485"/>
        </w:trPr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73E" w:rsidRDefault="00815103" w:rsidP="0052673E">
            <w:pPr>
              <w:pStyle w:val="TableCriteria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Document is submitted </w:t>
            </w:r>
            <w:r w:rsidR="0052673E">
              <w:rPr>
                <w:sz w:val="24"/>
                <w:szCs w:val="24"/>
              </w:rPr>
              <w:t>with student’s n</w:t>
            </w:r>
            <w:r>
              <w:rPr>
                <w:sz w:val="24"/>
                <w:szCs w:val="24"/>
              </w:rPr>
              <w:t>ame, chapter number; and uses correct grammar, punctuation, and spelling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73E" w:rsidRDefault="0052673E" w:rsidP="00815103">
            <w:pPr>
              <w:pStyle w:val="TableRatings4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815103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2</w:t>
            </w:r>
            <w:r>
              <w:rPr>
                <w:sz w:val="24"/>
                <w:szCs w:val="24"/>
              </w:rPr>
              <w:tab/>
              <w:t>1       0</w:t>
            </w:r>
          </w:p>
        </w:tc>
      </w:tr>
      <w:tr w:rsidR="0052673E" w:rsidTr="0052673E">
        <w:trPr>
          <w:trHeight w:val="422"/>
        </w:trPr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73E" w:rsidRDefault="0052673E">
            <w:pPr>
              <w:pStyle w:val="TableCriteria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1 is answered completely with evidence of critical thinking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73E" w:rsidRDefault="0052673E" w:rsidP="00815103">
            <w:pPr>
              <w:pStyle w:val="TableRatings4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815103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2</w:t>
            </w:r>
            <w:r>
              <w:rPr>
                <w:sz w:val="24"/>
                <w:szCs w:val="24"/>
              </w:rPr>
              <w:tab/>
              <w:t>1       0</w:t>
            </w:r>
          </w:p>
        </w:tc>
      </w:tr>
      <w:tr w:rsidR="0052673E" w:rsidTr="0052673E">
        <w:trPr>
          <w:trHeight w:val="440"/>
        </w:trPr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73E" w:rsidRDefault="0052673E">
            <w:pPr>
              <w:pStyle w:val="TableCriteria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2 is answered completely with evidence of critical thinking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73E" w:rsidRDefault="0052673E" w:rsidP="00815103">
            <w:pPr>
              <w:pStyle w:val="TableRatings4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815103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2</w:t>
            </w:r>
            <w:r>
              <w:rPr>
                <w:sz w:val="24"/>
                <w:szCs w:val="24"/>
              </w:rPr>
              <w:tab/>
              <w:t>1       0</w:t>
            </w:r>
          </w:p>
        </w:tc>
      </w:tr>
      <w:tr w:rsidR="0052673E" w:rsidTr="0052673E">
        <w:trPr>
          <w:trHeight w:val="449"/>
        </w:trPr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73E" w:rsidRDefault="0052673E">
            <w:pPr>
              <w:pStyle w:val="TableCriteria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3 is answered completely with evidence of critical thinking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73E" w:rsidRDefault="0052673E" w:rsidP="00815103">
            <w:pPr>
              <w:pStyle w:val="TableRatings4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815103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2</w:t>
            </w:r>
            <w:r>
              <w:rPr>
                <w:sz w:val="24"/>
                <w:szCs w:val="24"/>
              </w:rPr>
              <w:tab/>
              <w:t>1       0</w:t>
            </w:r>
          </w:p>
        </w:tc>
      </w:tr>
      <w:tr w:rsidR="0052673E" w:rsidTr="0052673E">
        <w:trPr>
          <w:trHeight w:val="485"/>
        </w:trPr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73E" w:rsidRDefault="0052673E">
            <w:pPr>
              <w:pStyle w:val="TableCriteria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4 is answered completely with evidence of critical thinking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73E" w:rsidRDefault="0052673E" w:rsidP="00815103">
            <w:pPr>
              <w:pStyle w:val="TableRatings4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815103">
              <w:rPr>
                <w:sz w:val="24"/>
                <w:szCs w:val="24"/>
              </w:rPr>
              <w:t>4</w:t>
            </w:r>
            <w:r w:rsidR="00BB1196">
              <w:rPr>
                <w:sz w:val="24"/>
                <w:szCs w:val="24"/>
              </w:rPr>
              <w:t xml:space="preserve">     </w:t>
            </w:r>
            <w:r w:rsidR="00815103">
              <w:rPr>
                <w:sz w:val="24"/>
                <w:szCs w:val="24"/>
              </w:rPr>
              <w:t>2</w:t>
            </w:r>
            <w:r w:rsidR="00BB1196">
              <w:rPr>
                <w:sz w:val="24"/>
                <w:szCs w:val="24"/>
              </w:rPr>
              <w:tab/>
            </w:r>
            <w:r w:rsidR="00815103">
              <w:rPr>
                <w:sz w:val="24"/>
                <w:szCs w:val="24"/>
              </w:rPr>
              <w:t>1</w:t>
            </w:r>
            <w:r w:rsidR="00BB1196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0</w:t>
            </w:r>
          </w:p>
        </w:tc>
      </w:tr>
      <w:tr w:rsidR="0052673E" w:rsidTr="0052673E">
        <w:trPr>
          <w:trHeight w:val="395"/>
        </w:trPr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73E" w:rsidRDefault="0052673E">
            <w:pPr>
              <w:pStyle w:val="TableCriteria"/>
              <w:numPr>
                <w:ilvl w:val="0"/>
                <w:numId w:val="0"/>
              </w:numPr>
              <w:ind w:left="342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73E" w:rsidRDefault="0052673E">
            <w:pPr>
              <w:pStyle w:val="TableRatings4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</w:tr>
    </w:tbl>
    <w:p w:rsidR="0052673E" w:rsidRDefault="0052673E" w:rsidP="0052673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2673E" w:rsidRDefault="0052673E" w:rsidP="0052673E">
      <w:pPr>
        <w:rPr>
          <w:rFonts w:ascii="Calibri" w:hAnsi="Calibri"/>
        </w:rPr>
      </w:pPr>
    </w:p>
    <w:p w:rsidR="0052673E" w:rsidRDefault="0052673E" w:rsidP="0052673E"/>
    <w:sectPr w:rsidR="0052673E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4A0" w:rsidRDefault="00E704A0">
      <w:r>
        <w:separator/>
      </w:r>
    </w:p>
  </w:endnote>
  <w:endnote w:type="continuationSeparator" w:id="0">
    <w:p w:rsidR="00E704A0" w:rsidRDefault="00E70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4A0" w:rsidRDefault="00E704A0">
      <w:r>
        <w:separator/>
      </w:r>
    </w:p>
  </w:footnote>
  <w:footnote w:type="continuationSeparator" w:id="0">
    <w:p w:rsidR="00E704A0" w:rsidRDefault="00E70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E22" w:rsidRDefault="002D6E22">
    <w:pPr>
      <w:pStyle w:val="Header"/>
      <w:jc w:val="center"/>
      <w:rPr>
        <w:b/>
        <w:bCs/>
      </w:rPr>
    </w:pPr>
    <w:smartTag w:uri="urn:schemas-microsoft-com:office:smarttags" w:element="place">
      <w:smartTag w:uri="urn:schemas-microsoft-com:office:smarttags" w:element="PlaceName">
        <w:r>
          <w:rPr>
            <w:b/>
            <w:bCs/>
          </w:rPr>
          <w:t>WAUKESHA</w:t>
        </w:r>
      </w:smartTag>
      <w:r>
        <w:rPr>
          <w:b/>
          <w:bCs/>
        </w:rPr>
        <w:t xml:space="preserve"> </w:t>
      </w:r>
      <w:smartTag w:uri="urn:schemas-microsoft-com:office:smarttags" w:element="PlaceType">
        <w:r>
          <w:rPr>
            <w:b/>
            <w:bCs/>
          </w:rPr>
          <w:t>COUNTY</w:t>
        </w:r>
      </w:smartTag>
      <w:r>
        <w:rPr>
          <w:b/>
          <w:bCs/>
        </w:rPr>
        <w:t xml:space="preserve"> </w:t>
      </w:r>
      <w:smartTag w:uri="urn:schemas-microsoft-com:office:smarttags" w:element="PlaceName">
        <w:r>
          <w:rPr>
            <w:b/>
            <w:bCs/>
          </w:rPr>
          <w:t>TECHNICAL</w:t>
        </w:r>
      </w:smartTag>
      <w:r>
        <w:rPr>
          <w:b/>
          <w:bCs/>
        </w:rPr>
        <w:t xml:space="preserve"> </w:t>
      </w:r>
      <w:smartTag w:uri="urn:schemas-microsoft-com:office:smarttags" w:element="PlaceType">
        <w:r>
          <w:rPr>
            <w:b/>
            <w:bCs/>
          </w:rPr>
          <w:t>COLLEGE</w:t>
        </w:r>
      </w:smartTag>
    </w:smartTag>
  </w:p>
  <w:p w:rsidR="002D6E22" w:rsidRDefault="004F409B">
    <w:pPr>
      <w:pStyle w:val="Header"/>
      <w:jc w:val="center"/>
      <w:rPr>
        <w:b/>
        <w:bCs/>
      </w:rPr>
    </w:pPr>
    <w:r>
      <w:rPr>
        <w:b/>
        <w:bCs/>
      </w:rPr>
      <w:t>SYSTEM ANALYSIS AGILE METHODS</w:t>
    </w:r>
  </w:p>
  <w:p w:rsidR="002D6E22" w:rsidRDefault="000B02D0">
    <w:pPr>
      <w:pStyle w:val="Header"/>
      <w:jc w:val="center"/>
      <w:rPr>
        <w:b/>
        <w:bCs/>
      </w:rPr>
    </w:pPr>
    <w:r>
      <w:rPr>
        <w:b/>
        <w:bCs/>
      </w:rPr>
      <w:t xml:space="preserve">INTERFACE </w:t>
    </w:r>
    <w:r w:rsidR="00DF2984">
      <w:rPr>
        <w:b/>
        <w:bCs/>
      </w:rPr>
      <w:t>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84C4B58"/>
    <w:lvl w:ilvl="0">
      <w:numFmt w:val="decimal"/>
      <w:pStyle w:val="ListBullet"/>
      <w:lvlText w:val="*"/>
      <w:lvlJc w:val="left"/>
      <w:pPr>
        <w:ind w:left="0" w:firstLine="0"/>
      </w:pPr>
    </w:lvl>
  </w:abstractNum>
  <w:abstractNum w:abstractNumId="1" w15:restartNumberingAfterBreak="0">
    <w:nsid w:val="04E91A8D"/>
    <w:multiLevelType w:val="hybridMultilevel"/>
    <w:tmpl w:val="32045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01"/>
    <w:rsid w:val="000B02D0"/>
    <w:rsid w:val="000C0430"/>
    <w:rsid w:val="00107339"/>
    <w:rsid w:val="00107C38"/>
    <w:rsid w:val="00147BED"/>
    <w:rsid w:val="0015487E"/>
    <w:rsid w:val="00187B28"/>
    <w:rsid w:val="001B2A9A"/>
    <w:rsid w:val="002D6E22"/>
    <w:rsid w:val="003A5966"/>
    <w:rsid w:val="003D6271"/>
    <w:rsid w:val="004F409B"/>
    <w:rsid w:val="0052673E"/>
    <w:rsid w:val="005415D4"/>
    <w:rsid w:val="00652938"/>
    <w:rsid w:val="0073059D"/>
    <w:rsid w:val="007618CC"/>
    <w:rsid w:val="00815103"/>
    <w:rsid w:val="008A68CD"/>
    <w:rsid w:val="008E3D92"/>
    <w:rsid w:val="009D523F"/>
    <w:rsid w:val="00A019CF"/>
    <w:rsid w:val="00A25F01"/>
    <w:rsid w:val="00A56CF6"/>
    <w:rsid w:val="00BB1196"/>
    <w:rsid w:val="00C1352E"/>
    <w:rsid w:val="00D66521"/>
    <w:rsid w:val="00DF2984"/>
    <w:rsid w:val="00E43256"/>
    <w:rsid w:val="00E704A0"/>
    <w:rsid w:val="00E90438"/>
    <w:rsid w:val="00F1132A"/>
    <w:rsid w:val="00FB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A3000-8EE6-41E8-A32B-9952D422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BodyText"/>
    <w:link w:val="Heading4Char"/>
    <w:semiHidden/>
    <w:unhideWhenUsed/>
    <w:qFormat/>
    <w:rsid w:val="0052673E"/>
    <w:pPr>
      <w:keepNext/>
      <w:keepLines/>
      <w:spacing w:before="180" w:after="60" w:line="220" w:lineRule="atLeast"/>
      <w:outlineLvl w:val="3"/>
    </w:pPr>
    <w:rPr>
      <w:rFonts w:ascii="Arial" w:hAnsi="Arial"/>
      <w:b/>
      <w:bCs/>
      <w:i/>
      <w:iCs/>
      <w:spacing w:val="-4"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4Char">
    <w:name w:val="Heading 4 Char"/>
    <w:basedOn w:val="DefaultParagraphFont"/>
    <w:link w:val="Heading4"/>
    <w:semiHidden/>
    <w:rsid w:val="0052673E"/>
    <w:rPr>
      <w:rFonts w:ascii="Arial" w:hAnsi="Arial"/>
      <w:b/>
      <w:bCs/>
      <w:i/>
      <w:iCs/>
      <w:spacing w:val="-4"/>
      <w:kern w:val="28"/>
      <w:sz w:val="24"/>
    </w:rPr>
  </w:style>
  <w:style w:type="paragraph" w:styleId="ListBullet">
    <w:name w:val="List Bullet"/>
    <w:basedOn w:val="List"/>
    <w:autoRedefine/>
    <w:unhideWhenUsed/>
    <w:rsid w:val="0052673E"/>
    <w:pPr>
      <w:numPr>
        <w:numId w:val="2"/>
      </w:numPr>
      <w:tabs>
        <w:tab w:val="left" w:pos="342"/>
      </w:tabs>
      <w:spacing w:before="80" w:line="220" w:lineRule="atLeast"/>
      <w:ind w:left="342" w:right="2160"/>
      <w:contextualSpacing w:val="0"/>
    </w:pPr>
    <w:rPr>
      <w:sz w:val="20"/>
      <w:szCs w:val="20"/>
    </w:rPr>
  </w:style>
  <w:style w:type="paragraph" w:customStyle="1" w:styleId="TableCriteria">
    <w:name w:val="Table Criteria"/>
    <w:basedOn w:val="ListBullet"/>
    <w:rsid w:val="0052673E"/>
  </w:style>
  <w:style w:type="paragraph" w:customStyle="1" w:styleId="TableHeading">
    <w:name w:val="Table Heading"/>
    <w:basedOn w:val="TableCriteria"/>
    <w:rsid w:val="0052673E"/>
    <w:pPr>
      <w:numPr>
        <w:numId w:val="0"/>
      </w:numPr>
      <w:tabs>
        <w:tab w:val="clear" w:pos="342"/>
      </w:tabs>
      <w:spacing w:before="240"/>
      <w:ind w:left="-18" w:right="0"/>
      <w:jc w:val="center"/>
    </w:pPr>
    <w:rPr>
      <w:rFonts w:ascii="Arial" w:hAnsi="Arial" w:cs="Arial"/>
      <w:b/>
      <w:bCs/>
      <w:i/>
      <w:iCs/>
      <w:sz w:val="22"/>
    </w:rPr>
  </w:style>
  <w:style w:type="paragraph" w:customStyle="1" w:styleId="TableRatings4">
    <w:name w:val="Table Ratings 4"/>
    <w:basedOn w:val="Normal"/>
    <w:rsid w:val="0052673E"/>
    <w:pPr>
      <w:tabs>
        <w:tab w:val="left" w:pos="162"/>
        <w:tab w:val="left" w:pos="612"/>
        <w:tab w:val="left" w:pos="1062"/>
        <w:tab w:val="left" w:pos="1512"/>
      </w:tabs>
      <w:spacing w:before="60"/>
      <w:ind w:left="-14"/>
    </w:pPr>
    <w:rPr>
      <w:sz w:val="20"/>
      <w:szCs w:val="20"/>
    </w:rPr>
  </w:style>
  <w:style w:type="paragraph" w:styleId="BodyText">
    <w:name w:val="Body Text"/>
    <w:basedOn w:val="Normal"/>
    <w:link w:val="BodyTextChar"/>
    <w:rsid w:val="0052673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2673E"/>
    <w:rPr>
      <w:sz w:val="24"/>
      <w:szCs w:val="24"/>
    </w:rPr>
  </w:style>
  <w:style w:type="paragraph" w:styleId="List">
    <w:name w:val="List"/>
    <w:basedOn w:val="Normal"/>
    <w:rsid w:val="0052673E"/>
    <w:p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rsid w:val="004F409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0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indows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13DC6-9FC9-4750-A532-F743C9B58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7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Have the class move into their group teams</vt:lpstr>
    </vt:vector>
  </TitlesOfParts>
  <Company>WCTC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Have the class move into their group teams</dc:title>
  <dc:subject/>
  <dc:creator>windows</dc:creator>
  <cp:keywords/>
  <dc:description/>
  <cp:lastModifiedBy>Kathleen Brown</cp:lastModifiedBy>
  <cp:revision>5</cp:revision>
  <cp:lastPrinted>2009-10-27T12:59:00Z</cp:lastPrinted>
  <dcterms:created xsi:type="dcterms:W3CDTF">2018-08-10T00:46:00Z</dcterms:created>
  <dcterms:modified xsi:type="dcterms:W3CDTF">2018-09-07T18:05:00Z</dcterms:modified>
</cp:coreProperties>
</file>